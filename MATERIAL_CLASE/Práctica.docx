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18" w:rsidRDefault="004252C9" w:rsidP="004252C9">
      <w:pPr>
        <w:jc w:val="center"/>
        <w:rPr>
          <w:b/>
          <w:sz w:val="32"/>
          <w:lang w:val="es-PA"/>
        </w:rPr>
      </w:pPr>
      <w:r>
        <w:rPr>
          <w:b/>
          <w:sz w:val="32"/>
          <w:lang w:val="es-PA"/>
        </w:rPr>
        <w:t>PRACTICA</w:t>
      </w:r>
    </w:p>
    <w:p w:rsidR="00C32A4C" w:rsidRPr="006A2818" w:rsidRDefault="00C32A4C" w:rsidP="006A2818">
      <w:pPr>
        <w:rPr>
          <w:b/>
          <w:sz w:val="32"/>
          <w:lang w:val="es-PA"/>
        </w:rPr>
      </w:pPr>
    </w:p>
    <w:p w:rsidR="006A2818" w:rsidRDefault="006A2818" w:rsidP="006A2818">
      <w:pPr>
        <w:rPr>
          <w:lang w:val="es-PA"/>
        </w:rPr>
      </w:pPr>
      <w:r w:rsidRPr="0012336D">
        <w:rPr>
          <w:b/>
          <w:sz w:val="24"/>
          <w:lang w:val="es-PA"/>
        </w:rPr>
        <w:t>Profesora:</w:t>
      </w:r>
      <w:r w:rsidR="0012336D">
        <w:rPr>
          <w:sz w:val="24"/>
          <w:lang w:val="es-PA"/>
        </w:rPr>
        <w:t xml:space="preserve"> </w:t>
      </w:r>
      <w:r w:rsidR="0012336D" w:rsidRPr="00C32A4C">
        <w:rPr>
          <w:sz w:val="24"/>
          <w:lang w:val="es-PA"/>
        </w:rPr>
        <w:t>Alejandrina de Boutaud</w:t>
      </w:r>
      <w:r w:rsidR="0012336D" w:rsidRPr="00C32A4C">
        <w:rPr>
          <w:sz w:val="24"/>
          <w:lang w:val="es-PA"/>
        </w:rPr>
        <w:tab/>
      </w:r>
      <w:r w:rsidR="0012336D">
        <w:rPr>
          <w:sz w:val="24"/>
          <w:lang w:val="es-PA"/>
        </w:rPr>
        <w:tab/>
      </w:r>
      <w:r w:rsidR="003075AA">
        <w:rPr>
          <w:sz w:val="24"/>
          <w:lang w:val="es-PA"/>
        </w:rPr>
        <w:tab/>
      </w:r>
      <w:r w:rsidR="003075AA">
        <w:rPr>
          <w:sz w:val="24"/>
          <w:lang w:val="es-PA"/>
        </w:rPr>
        <w:tab/>
      </w:r>
      <w:r w:rsidR="003075AA">
        <w:rPr>
          <w:sz w:val="24"/>
          <w:lang w:val="es-PA"/>
        </w:rPr>
        <w:tab/>
      </w:r>
    </w:p>
    <w:p w:rsidR="0090754C" w:rsidRDefault="0090754C" w:rsidP="006A2818">
      <w:pPr>
        <w:rPr>
          <w:lang w:val="es-PA"/>
        </w:rPr>
      </w:pPr>
      <w:bookmarkStart w:id="0" w:name="_GoBack"/>
    </w:p>
    <w:bookmarkEnd w:id="0"/>
    <w:p w:rsidR="0090754C" w:rsidRDefault="0090754C" w:rsidP="006A2818">
      <w:pPr>
        <w:rPr>
          <w:lang w:val="es-PA"/>
        </w:rPr>
      </w:pPr>
    </w:p>
    <w:p w:rsidR="006A2818" w:rsidRDefault="00414A28" w:rsidP="00414A28">
      <w:pPr>
        <w:jc w:val="both"/>
        <w:rPr>
          <w:sz w:val="24"/>
          <w:lang w:val="es-PA"/>
        </w:rPr>
      </w:pPr>
      <w:r w:rsidRPr="00CC793A">
        <w:rPr>
          <w:b/>
          <w:sz w:val="24"/>
          <w:lang w:val="es-PA"/>
        </w:rPr>
        <w:t>1)</w:t>
      </w:r>
      <w:r w:rsidRPr="00414A28">
        <w:rPr>
          <w:sz w:val="24"/>
          <w:lang w:val="es-PA"/>
        </w:rPr>
        <w:t xml:space="preserve"> En un estudio de mercado, se pidió a 100 consumido</w:t>
      </w:r>
      <w:r>
        <w:rPr>
          <w:sz w:val="24"/>
          <w:lang w:val="es-PA"/>
        </w:rPr>
        <w:t xml:space="preserve">res que seleccionaran el mejor reproductor </w:t>
      </w:r>
      <w:r w:rsidRPr="00414A28">
        <w:rPr>
          <w:sz w:val="24"/>
          <w:lang w:val="es-PA"/>
        </w:rPr>
        <w:t xml:space="preserve">musical digital entre iPod, </w:t>
      </w:r>
      <w:proofErr w:type="spellStart"/>
      <w:r w:rsidRPr="00414A28">
        <w:rPr>
          <w:sz w:val="24"/>
          <w:lang w:val="es-PA"/>
        </w:rPr>
        <w:t>iRiver</w:t>
      </w:r>
      <w:proofErr w:type="spellEnd"/>
      <w:r w:rsidRPr="00414A28">
        <w:rPr>
          <w:sz w:val="24"/>
          <w:lang w:val="es-PA"/>
        </w:rPr>
        <w:t xml:space="preserve"> y </w:t>
      </w:r>
      <w:proofErr w:type="spellStart"/>
      <w:r w:rsidRPr="00414A28">
        <w:rPr>
          <w:sz w:val="24"/>
          <w:lang w:val="es-PA"/>
        </w:rPr>
        <w:t>Magic</w:t>
      </w:r>
      <w:proofErr w:type="spellEnd"/>
      <w:r w:rsidRPr="00414A28">
        <w:rPr>
          <w:sz w:val="24"/>
          <w:lang w:val="es-PA"/>
        </w:rPr>
        <w:t xml:space="preserve"> </w:t>
      </w:r>
      <w:proofErr w:type="spellStart"/>
      <w:r w:rsidRPr="00414A28">
        <w:rPr>
          <w:sz w:val="24"/>
          <w:lang w:val="es-PA"/>
        </w:rPr>
        <w:t>Star</w:t>
      </w:r>
      <w:proofErr w:type="spellEnd"/>
      <w:r w:rsidRPr="00414A28">
        <w:rPr>
          <w:sz w:val="24"/>
          <w:lang w:val="es-PA"/>
        </w:rPr>
        <w:t xml:space="preserve"> MP3. </w:t>
      </w:r>
      <w:r>
        <w:rPr>
          <w:sz w:val="24"/>
          <w:lang w:val="es-PA"/>
        </w:rPr>
        <w:t xml:space="preserve">Con la finalidad de resumir las </w:t>
      </w:r>
      <w:r w:rsidRPr="00414A28">
        <w:rPr>
          <w:sz w:val="24"/>
          <w:lang w:val="es-PA"/>
        </w:rPr>
        <w:t>respuestas de los consumidores en una tabla de frecuencias, ¿cuántas clase</w:t>
      </w:r>
      <w:r>
        <w:rPr>
          <w:sz w:val="24"/>
          <w:lang w:val="es-PA"/>
        </w:rPr>
        <w:t>s tendría la tabla de frecuencias?</w:t>
      </w:r>
    </w:p>
    <w:p w:rsidR="00414A28" w:rsidRDefault="00414A28" w:rsidP="00414A28">
      <w:pPr>
        <w:jc w:val="both"/>
        <w:rPr>
          <w:sz w:val="24"/>
          <w:lang w:val="es-PA"/>
        </w:rPr>
      </w:pPr>
    </w:p>
    <w:p w:rsidR="0090754C" w:rsidRDefault="0090754C" w:rsidP="006A2818">
      <w:pPr>
        <w:jc w:val="both"/>
        <w:rPr>
          <w:sz w:val="24"/>
          <w:lang w:val="es-PA"/>
        </w:rPr>
      </w:pPr>
    </w:p>
    <w:p w:rsidR="006A2818" w:rsidRDefault="00D24BCD" w:rsidP="006A2818">
      <w:pPr>
        <w:jc w:val="both"/>
        <w:rPr>
          <w:sz w:val="24"/>
          <w:lang w:val="es-PA"/>
        </w:rPr>
      </w:pPr>
      <w:r w:rsidRPr="00CC793A">
        <w:rPr>
          <w:b/>
          <w:sz w:val="24"/>
          <w:lang w:val="es-PA"/>
        </w:rPr>
        <w:t>2)</w:t>
      </w:r>
      <w:r>
        <w:rPr>
          <w:sz w:val="24"/>
          <w:lang w:val="es-PA"/>
        </w:rPr>
        <w:t xml:space="preserve"> </w:t>
      </w:r>
      <w:r w:rsidR="006A2818" w:rsidRPr="006A2818">
        <w:rPr>
          <w:sz w:val="24"/>
          <w:lang w:val="es-PA"/>
        </w:rPr>
        <w:t xml:space="preserve">Se preguntó a un total de 1 000 residentes de Minnesota qué </w:t>
      </w:r>
      <w:r w:rsidR="006A2818">
        <w:rPr>
          <w:sz w:val="24"/>
          <w:lang w:val="es-PA"/>
        </w:rPr>
        <w:t xml:space="preserve">estación del año preferían. Los </w:t>
      </w:r>
      <w:r w:rsidR="006A2818" w:rsidRPr="006A2818">
        <w:rPr>
          <w:sz w:val="24"/>
          <w:lang w:val="es-PA"/>
        </w:rPr>
        <w:t>resultados fueron que a 100 les gustaba más el invierno; a 300, l</w:t>
      </w:r>
      <w:r w:rsidR="006A2818">
        <w:rPr>
          <w:sz w:val="24"/>
          <w:lang w:val="es-PA"/>
        </w:rPr>
        <w:t xml:space="preserve">a primavera; a 400, el verano y </w:t>
      </w:r>
      <w:r w:rsidR="006A2818" w:rsidRPr="006A2818">
        <w:rPr>
          <w:sz w:val="24"/>
          <w:lang w:val="es-PA"/>
        </w:rPr>
        <w:t>a 200, el otoño. Si se resumieran los datos en una tabla de frec</w:t>
      </w:r>
      <w:r w:rsidR="006A2818">
        <w:rPr>
          <w:sz w:val="24"/>
          <w:lang w:val="es-PA"/>
        </w:rPr>
        <w:t xml:space="preserve">uencias, ¿cuántas clases serían </w:t>
      </w:r>
      <w:r w:rsidR="006A2818" w:rsidRPr="006A2818">
        <w:rPr>
          <w:sz w:val="24"/>
          <w:lang w:val="es-PA"/>
        </w:rPr>
        <w:t>necesarias? ¿Cuáles serían las frecuencias relativas de cada cl</w:t>
      </w:r>
      <w:r w:rsidR="006A2818">
        <w:rPr>
          <w:sz w:val="24"/>
          <w:lang w:val="es-PA"/>
        </w:rPr>
        <w:t>ase?</w:t>
      </w:r>
    </w:p>
    <w:p w:rsidR="006A2818" w:rsidRDefault="006A2818" w:rsidP="006A2818">
      <w:pPr>
        <w:jc w:val="both"/>
        <w:rPr>
          <w:sz w:val="24"/>
          <w:lang w:val="es-PA"/>
        </w:rPr>
      </w:pPr>
    </w:p>
    <w:p w:rsidR="0090754C" w:rsidRDefault="0090754C" w:rsidP="00D24BCD">
      <w:pPr>
        <w:jc w:val="both"/>
        <w:rPr>
          <w:sz w:val="24"/>
          <w:lang w:val="es-PA"/>
        </w:rPr>
      </w:pPr>
    </w:p>
    <w:p w:rsidR="0090754C" w:rsidRDefault="0090754C" w:rsidP="00D24BCD">
      <w:pPr>
        <w:jc w:val="both"/>
        <w:rPr>
          <w:sz w:val="24"/>
          <w:lang w:val="es-PA"/>
        </w:rPr>
      </w:pPr>
    </w:p>
    <w:p w:rsidR="006A2818" w:rsidRDefault="00D24BCD" w:rsidP="00D24BCD">
      <w:pPr>
        <w:jc w:val="both"/>
        <w:rPr>
          <w:sz w:val="24"/>
          <w:lang w:val="es-PA"/>
        </w:rPr>
      </w:pPr>
      <w:r w:rsidRPr="00CC793A">
        <w:rPr>
          <w:b/>
          <w:sz w:val="24"/>
          <w:lang w:val="es-PA"/>
        </w:rPr>
        <w:t>3)</w:t>
      </w:r>
      <w:r>
        <w:rPr>
          <w:sz w:val="24"/>
          <w:lang w:val="es-PA"/>
        </w:rPr>
        <w:t xml:space="preserve"> </w:t>
      </w:r>
      <w:r w:rsidRPr="00D24BCD">
        <w:rPr>
          <w:sz w:val="24"/>
          <w:lang w:val="es-PA"/>
        </w:rPr>
        <w:t xml:space="preserve">Se preguntó a dos mil viajeros de negocios frecuentes de </w:t>
      </w:r>
      <w:proofErr w:type="spellStart"/>
      <w:r w:rsidRPr="00D24BCD">
        <w:rPr>
          <w:sz w:val="24"/>
          <w:lang w:val="es-PA"/>
        </w:rPr>
        <w:t>Mid</w:t>
      </w:r>
      <w:r>
        <w:rPr>
          <w:sz w:val="24"/>
          <w:lang w:val="es-PA"/>
        </w:rPr>
        <w:t>western</w:t>
      </w:r>
      <w:proofErr w:type="spellEnd"/>
      <w:r>
        <w:rPr>
          <w:sz w:val="24"/>
          <w:lang w:val="es-PA"/>
        </w:rPr>
        <w:t xml:space="preserve"> qué ciudad de la región </w:t>
      </w:r>
      <w:r w:rsidRPr="00D24BCD">
        <w:rPr>
          <w:sz w:val="24"/>
          <w:lang w:val="es-PA"/>
        </w:rPr>
        <w:t>central de Estados Unidos preferían: Indianápolis, San Luis,</w:t>
      </w:r>
      <w:r>
        <w:rPr>
          <w:sz w:val="24"/>
          <w:lang w:val="es-PA"/>
        </w:rPr>
        <w:t xml:space="preserve"> Chicago o Milwaukee. A 100 les </w:t>
      </w:r>
      <w:r w:rsidRPr="00D24BCD">
        <w:rPr>
          <w:sz w:val="24"/>
          <w:lang w:val="es-PA"/>
        </w:rPr>
        <w:t>gustaba más Indianápolis; a 450, San Luis; a 1 300, Chicag</w:t>
      </w:r>
      <w:r>
        <w:rPr>
          <w:sz w:val="24"/>
          <w:lang w:val="es-PA"/>
        </w:rPr>
        <w:t xml:space="preserve">o y el resto prefería </w:t>
      </w:r>
      <w:proofErr w:type="spellStart"/>
      <w:r>
        <w:rPr>
          <w:sz w:val="24"/>
          <w:lang w:val="es-PA"/>
        </w:rPr>
        <w:t>Milwakee</w:t>
      </w:r>
      <w:proofErr w:type="spellEnd"/>
      <w:r>
        <w:rPr>
          <w:sz w:val="24"/>
          <w:lang w:val="es-PA"/>
        </w:rPr>
        <w:t xml:space="preserve">. Elabore </w:t>
      </w:r>
      <w:r w:rsidRPr="00D24BCD">
        <w:rPr>
          <w:sz w:val="24"/>
          <w:lang w:val="es-PA"/>
        </w:rPr>
        <w:t>una tabla de frecuencias y una tabla de frecuencias relativas para resumir esta información.</w:t>
      </w:r>
    </w:p>
    <w:p w:rsidR="0090754C" w:rsidRDefault="0090754C" w:rsidP="006A2818">
      <w:pPr>
        <w:jc w:val="both"/>
        <w:rPr>
          <w:sz w:val="24"/>
          <w:lang w:val="es-PA"/>
        </w:rPr>
      </w:pPr>
    </w:p>
    <w:p w:rsidR="0090754C" w:rsidRDefault="0090754C" w:rsidP="006A2818">
      <w:pPr>
        <w:jc w:val="both"/>
        <w:rPr>
          <w:sz w:val="24"/>
          <w:lang w:val="es-PA"/>
        </w:rPr>
      </w:pPr>
    </w:p>
    <w:p w:rsidR="0090754C" w:rsidRDefault="0090754C" w:rsidP="006A2818">
      <w:pPr>
        <w:jc w:val="both"/>
        <w:rPr>
          <w:sz w:val="24"/>
          <w:lang w:val="es-PA"/>
        </w:rPr>
      </w:pPr>
      <w:proofErr w:type="gramStart"/>
      <w:r>
        <w:rPr>
          <w:sz w:val="24"/>
          <w:lang w:val="es-PA"/>
        </w:rPr>
        <w:t>R./</w:t>
      </w:r>
      <w:proofErr w:type="gramEnd"/>
      <w:r>
        <w:rPr>
          <w:sz w:val="24"/>
          <w:lang w:val="es-PA"/>
        </w:rPr>
        <w:t xml:space="preserve"> </w:t>
      </w:r>
    </w:p>
    <w:p w:rsidR="0090754C" w:rsidRDefault="0090754C" w:rsidP="006A2818">
      <w:pPr>
        <w:jc w:val="both"/>
        <w:rPr>
          <w:sz w:val="24"/>
          <w:lang w:val="es-PA"/>
        </w:rPr>
      </w:pPr>
    </w:p>
    <w:p w:rsidR="0090754C" w:rsidRDefault="0090754C" w:rsidP="006A2818">
      <w:pPr>
        <w:jc w:val="both"/>
        <w:rPr>
          <w:sz w:val="24"/>
          <w:lang w:val="es-PA"/>
        </w:rPr>
      </w:pPr>
    </w:p>
    <w:p w:rsidR="006A2818" w:rsidRDefault="00D24BCD" w:rsidP="006A2818">
      <w:pPr>
        <w:jc w:val="both"/>
        <w:rPr>
          <w:sz w:val="24"/>
          <w:lang w:val="es-PA"/>
        </w:rPr>
      </w:pPr>
      <w:r w:rsidRPr="00CC793A">
        <w:rPr>
          <w:b/>
          <w:sz w:val="24"/>
          <w:lang w:val="es-PA"/>
        </w:rPr>
        <w:t>4)</w:t>
      </w:r>
      <w:r>
        <w:rPr>
          <w:sz w:val="24"/>
          <w:lang w:val="es-PA"/>
        </w:rPr>
        <w:t xml:space="preserve"> </w:t>
      </w:r>
      <w:proofErr w:type="spellStart"/>
      <w:r w:rsidR="006A2818" w:rsidRPr="006A2818">
        <w:rPr>
          <w:sz w:val="24"/>
          <w:lang w:val="es-PA"/>
        </w:rPr>
        <w:t>Wellstone</w:t>
      </w:r>
      <w:proofErr w:type="spellEnd"/>
      <w:r w:rsidR="006A2818" w:rsidRPr="006A2818">
        <w:rPr>
          <w:sz w:val="24"/>
          <w:lang w:val="es-PA"/>
        </w:rPr>
        <w:t xml:space="preserve">, Inc., produce y comercializa fundas de reposición </w:t>
      </w:r>
      <w:r w:rsidR="006A2818">
        <w:rPr>
          <w:sz w:val="24"/>
          <w:lang w:val="es-PA"/>
        </w:rPr>
        <w:t xml:space="preserve">para teléfonos celulares en una </w:t>
      </w:r>
      <w:r w:rsidR="006A2818" w:rsidRPr="006A2818">
        <w:rPr>
          <w:sz w:val="24"/>
          <w:lang w:val="es-PA"/>
        </w:rPr>
        <w:t>variedad de colores. A la compañía le gustaría circunscribir s</w:t>
      </w:r>
      <w:r w:rsidR="006A2818">
        <w:rPr>
          <w:sz w:val="24"/>
          <w:lang w:val="es-PA"/>
        </w:rPr>
        <w:t xml:space="preserve">us planes de producción a cinco </w:t>
      </w:r>
      <w:r w:rsidR="006A2818" w:rsidRPr="006A2818">
        <w:rPr>
          <w:sz w:val="24"/>
          <w:lang w:val="es-PA"/>
        </w:rPr>
        <w:t>diferentes colores: blanco brillante, negro metálico, lima magnético, naranja tange</w:t>
      </w:r>
      <w:r w:rsidR="006A2818">
        <w:rPr>
          <w:sz w:val="24"/>
          <w:lang w:val="es-PA"/>
        </w:rPr>
        <w:t xml:space="preserve">rina y rojo </w:t>
      </w:r>
      <w:r w:rsidR="006A2818" w:rsidRPr="006A2818">
        <w:rPr>
          <w:sz w:val="24"/>
          <w:lang w:val="es-PA"/>
        </w:rPr>
        <w:t xml:space="preserve">fusión. La compañía montó un quiosco en el Mall of </w:t>
      </w:r>
      <w:proofErr w:type="spellStart"/>
      <w:r w:rsidR="006A2818" w:rsidRPr="006A2818">
        <w:rPr>
          <w:sz w:val="24"/>
          <w:lang w:val="es-PA"/>
        </w:rPr>
        <w:t>America</w:t>
      </w:r>
      <w:proofErr w:type="spellEnd"/>
      <w:r w:rsidR="006A2818">
        <w:rPr>
          <w:sz w:val="24"/>
          <w:lang w:val="es-PA"/>
        </w:rPr>
        <w:t xml:space="preserve"> por varias horas y preguntó, a </w:t>
      </w:r>
      <w:r w:rsidR="006A2818" w:rsidRPr="006A2818">
        <w:rPr>
          <w:sz w:val="24"/>
          <w:lang w:val="es-PA"/>
        </w:rPr>
        <w:t>gente elegida de forma aleatoria, qué color de funda era su favo</w:t>
      </w:r>
      <w:r w:rsidR="006A2818">
        <w:rPr>
          <w:sz w:val="24"/>
          <w:lang w:val="es-PA"/>
        </w:rPr>
        <w:t xml:space="preserve">rito. Los resultados fueron los </w:t>
      </w:r>
      <w:r w:rsidR="006A2818" w:rsidRPr="006A2818">
        <w:rPr>
          <w:sz w:val="24"/>
          <w:lang w:val="es-PA"/>
        </w:rPr>
        <w:t>siguientes:</w:t>
      </w:r>
    </w:p>
    <w:p w:rsidR="006A2818" w:rsidRPr="00303BAC" w:rsidRDefault="006A2818" w:rsidP="006A2818">
      <w:pPr>
        <w:jc w:val="both"/>
        <w:rPr>
          <w:i/>
          <w:sz w:val="24"/>
          <w:lang w:val="es-PA"/>
        </w:rPr>
      </w:pPr>
      <w:r w:rsidRPr="00303BAC">
        <w:rPr>
          <w:i/>
          <w:sz w:val="24"/>
          <w:lang w:val="es-PA"/>
        </w:rPr>
        <w:t>Blanco brillante 130</w:t>
      </w:r>
    </w:p>
    <w:p w:rsidR="006A2818" w:rsidRPr="00303BAC" w:rsidRDefault="006A2818" w:rsidP="006A2818">
      <w:pPr>
        <w:jc w:val="both"/>
        <w:rPr>
          <w:i/>
          <w:sz w:val="24"/>
          <w:lang w:val="es-PA"/>
        </w:rPr>
      </w:pPr>
      <w:r w:rsidRPr="00303BAC">
        <w:rPr>
          <w:i/>
          <w:sz w:val="24"/>
          <w:lang w:val="es-PA"/>
        </w:rPr>
        <w:t>Negro metálico 104</w:t>
      </w:r>
    </w:p>
    <w:p w:rsidR="006A2818" w:rsidRPr="00303BAC" w:rsidRDefault="006A2818" w:rsidP="006A2818">
      <w:pPr>
        <w:jc w:val="both"/>
        <w:rPr>
          <w:i/>
          <w:sz w:val="24"/>
          <w:lang w:val="es-PA"/>
        </w:rPr>
      </w:pPr>
      <w:r w:rsidRPr="00303BAC">
        <w:rPr>
          <w:i/>
          <w:sz w:val="24"/>
          <w:lang w:val="es-PA"/>
        </w:rPr>
        <w:t>Lima magnético 325</w:t>
      </w:r>
    </w:p>
    <w:p w:rsidR="006A2818" w:rsidRPr="00303BAC" w:rsidRDefault="006A2818" w:rsidP="006A2818">
      <w:pPr>
        <w:jc w:val="both"/>
        <w:rPr>
          <w:i/>
          <w:sz w:val="24"/>
          <w:lang w:val="es-PA"/>
        </w:rPr>
      </w:pPr>
      <w:r w:rsidRPr="00303BAC">
        <w:rPr>
          <w:i/>
          <w:sz w:val="24"/>
          <w:lang w:val="es-PA"/>
        </w:rPr>
        <w:t>Naranja tangerina 455</w:t>
      </w:r>
    </w:p>
    <w:p w:rsidR="006A2818" w:rsidRPr="00303BAC" w:rsidRDefault="006A2818" w:rsidP="006A2818">
      <w:pPr>
        <w:jc w:val="both"/>
        <w:rPr>
          <w:i/>
          <w:sz w:val="24"/>
          <w:lang w:val="es-PA"/>
        </w:rPr>
      </w:pPr>
      <w:r w:rsidRPr="00303BAC">
        <w:rPr>
          <w:i/>
          <w:sz w:val="24"/>
          <w:lang w:val="es-PA"/>
        </w:rPr>
        <w:t>Rojo fusión 286</w:t>
      </w:r>
    </w:p>
    <w:p w:rsidR="006A2818" w:rsidRPr="006A2818" w:rsidRDefault="006A2818" w:rsidP="006A2818">
      <w:pPr>
        <w:jc w:val="both"/>
        <w:rPr>
          <w:sz w:val="24"/>
          <w:lang w:val="es-PA"/>
        </w:rPr>
      </w:pPr>
    </w:p>
    <w:p w:rsidR="00257302" w:rsidRDefault="00257302" w:rsidP="00257302">
      <w:pPr>
        <w:jc w:val="both"/>
        <w:rPr>
          <w:sz w:val="24"/>
          <w:lang w:val="es-PA"/>
        </w:rPr>
      </w:pPr>
      <w:r w:rsidRPr="00257302">
        <w:rPr>
          <w:sz w:val="24"/>
          <w:lang w:val="es-PA"/>
        </w:rPr>
        <w:t>a) ¿Qué nombre recibe la tabla?</w:t>
      </w:r>
    </w:p>
    <w:p w:rsidR="00257302" w:rsidRDefault="00257302" w:rsidP="00257302">
      <w:pPr>
        <w:jc w:val="both"/>
        <w:rPr>
          <w:sz w:val="24"/>
          <w:lang w:val="es-PA"/>
        </w:rPr>
      </w:pPr>
      <w:r w:rsidRPr="00257302">
        <w:rPr>
          <w:sz w:val="24"/>
          <w:lang w:val="es-PA"/>
        </w:rPr>
        <w:t>b) Elabore una gráfica de barras para la tabla.</w:t>
      </w:r>
    </w:p>
    <w:p w:rsidR="00257302" w:rsidRDefault="00257302" w:rsidP="00257302">
      <w:pPr>
        <w:jc w:val="both"/>
        <w:rPr>
          <w:sz w:val="24"/>
          <w:lang w:val="es-PA"/>
        </w:rPr>
      </w:pPr>
      <w:r w:rsidRPr="00257302">
        <w:rPr>
          <w:sz w:val="24"/>
          <w:lang w:val="es-PA"/>
        </w:rPr>
        <w:t>c) Dibuje una gráfica de pastel.</w:t>
      </w:r>
    </w:p>
    <w:p w:rsidR="006A2818" w:rsidRDefault="00257302" w:rsidP="00257302">
      <w:pPr>
        <w:jc w:val="both"/>
        <w:rPr>
          <w:sz w:val="24"/>
          <w:lang w:val="es-PA"/>
        </w:rPr>
      </w:pPr>
      <w:proofErr w:type="gramStart"/>
      <w:r w:rsidRPr="00257302">
        <w:rPr>
          <w:sz w:val="24"/>
          <w:lang w:val="es-PA"/>
        </w:rPr>
        <w:lastRenderedPageBreak/>
        <w:t>d )</w:t>
      </w:r>
      <w:proofErr w:type="gramEnd"/>
      <w:r w:rsidRPr="00257302">
        <w:rPr>
          <w:sz w:val="24"/>
          <w:lang w:val="es-PA"/>
        </w:rPr>
        <w:t xml:space="preserve"> Si </w:t>
      </w:r>
      <w:proofErr w:type="spellStart"/>
      <w:r w:rsidRPr="00257302">
        <w:rPr>
          <w:sz w:val="24"/>
          <w:lang w:val="es-PA"/>
        </w:rPr>
        <w:t>Wellstone</w:t>
      </w:r>
      <w:proofErr w:type="spellEnd"/>
      <w:r w:rsidRPr="00257302">
        <w:rPr>
          <w:sz w:val="24"/>
          <w:lang w:val="es-PA"/>
        </w:rPr>
        <w:t xml:space="preserve">, Inc., tiene planes de producir un millón de fundas </w:t>
      </w:r>
      <w:r w:rsidR="007578E5">
        <w:rPr>
          <w:sz w:val="24"/>
          <w:lang w:val="es-PA"/>
        </w:rPr>
        <w:t xml:space="preserve">para teléfono celular, ¿cuántas </w:t>
      </w:r>
      <w:r w:rsidRPr="00257302">
        <w:rPr>
          <w:sz w:val="24"/>
          <w:lang w:val="es-PA"/>
        </w:rPr>
        <w:t>de cada color debería producir?</w:t>
      </w:r>
    </w:p>
    <w:p w:rsidR="00416CF5" w:rsidRDefault="00416CF5" w:rsidP="00257302">
      <w:pPr>
        <w:jc w:val="both"/>
        <w:rPr>
          <w:sz w:val="24"/>
          <w:lang w:val="es-PA"/>
        </w:rPr>
      </w:pPr>
    </w:p>
    <w:p w:rsidR="007578E5" w:rsidRDefault="00D24BCD" w:rsidP="006A2818">
      <w:pPr>
        <w:jc w:val="both"/>
        <w:rPr>
          <w:sz w:val="24"/>
          <w:lang w:val="es-PA"/>
        </w:rPr>
      </w:pPr>
      <w:r w:rsidRPr="00CC793A">
        <w:rPr>
          <w:b/>
          <w:sz w:val="24"/>
          <w:lang w:val="es-PA"/>
        </w:rPr>
        <w:t>5)</w:t>
      </w:r>
      <w:r>
        <w:rPr>
          <w:sz w:val="24"/>
          <w:lang w:val="es-PA"/>
        </w:rPr>
        <w:t xml:space="preserve"> </w:t>
      </w:r>
      <w:r w:rsidR="006A2818" w:rsidRPr="006A2818">
        <w:rPr>
          <w:sz w:val="24"/>
          <w:lang w:val="es-PA"/>
        </w:rPr>
        <w:t>Un pequeño negocio de consultoría investiga el desempeño de</w:t>
      </w:r>
      <w:r w:rsidR="006A2818">
        <w:rPr>
          <w:sz w:val="24"/>
          <w:lang w:val="es-PA"/>
        </w:rPr>
        <w:t xml:space="preserve"> diversas compañías. Las ventas </w:t>
      </w:r>
      <w:r w:rsidR="006A2818" w:rsidRPr="006A2818">
        <w:rPr>
          <w:sz w:val="24"/>
          <w:lang w:val="es-PA"/>
        </w:rPr>
        <w:t>del cuarto trimestre del año pasado (en miles de dólares)</w:t>
      </w:r>
      <w:r w:rsidR="006A2818">
        <w:rPr>
          <w:sz w:val="24"/>
          <w:lang w:val="es-PA"/>
        </w:rPr>
        <w:t xml:space="preserve"> de las compañías seleccionadas fueron las siguientes: </w:t>
      </w:r>
    </w:p>
    <w:p w:rsidR="00795766" w:rsidRDefault="00795766" w:rsidP="006A2818">
      <w:pPr>
        <w:jc w:val="both"/>
        <w:rPr>
          <w:sz w:val="24"/>
          <w:lang w:val="es-PA"/>
        </w:rPr>
      </w:pPr>
    </w:p>
    <w:p w:rsidR="007578E5" w:rsidRDefault="007578E5" w:rsidP="007578E5">
      <w:pPr>
        <w:jc w:val="center"/>
        <w:rPr>
          <w:sz w:val="24"/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9A36EBC" wp14:editId="6FC2B4DA">
            <wp:extent cx="385762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66" w:rsidRDefault="00795766" w:rsidP="007578E5">
      <w:pPr>
        <w:jc w:val="center"/>
        <w:rPr>
          <w:sz w:val="24"/>
          <w:lang w:val="es-PA"/>
        </w:rPr>
      </w:pPr>
    </w:p>
    <w:p w:rsidR="007578E5" w:rsidRDefault="007578E5" w:rsidP="007578E5">
      <w:pPr>
        <w:jc w:val="both"/>
        <w:rPr>
          <w:sz w:val="24"/>
          <w:lang w:val="es-PA"/>
        </w:rPr>
      </w:pPr>
    </w:p>
    <w:p w:rsidR="006A2818" w:rsidRDefault="006A2818" w:rsidP="006A2818">
      <w:pPr>
        <w:jc w:val="both"/>
        <w:rPr>
          <w:sz w:val="24"/>
          <w:lang w:val="es-PA"/>
        </w:rPr>
      </w:pPr>
      <w:r w:rsidRPr="006A2818">
        <w:rPr>
          <w:sz w:val="24"/>
          <w:lang w:val="es-PA"/>
        </w:rPr>
        <w:t>La consultora desea incluir una gráfica en su informe, para compara</w:t>
      </w:r>
      <w:r>
        <w:rPr>
          <w:sz w:val="24"/>
          <w:lang w:val="es-PA"/>
        </w:rPr>
        <w:t xml:space="preserve">r las ventas de seis compañías. </w:t>
      </w:r>
      <w:r w:rsidRPr="006A2818">
        <w:rPr>
          <w:sz w:val="24"/>
          <w:lang w:val="es-PA"/>
        </w:rPr>
        <w:t>Utilice una gráfica de barras para comparar las venta</w:t>
      </w:r>
      <w:r>
        <w:rPr>
          <w:sz w:val="24"/>
          <w:lang w:val="es-PA"/>
        </w:rPr>
        <w:t xml:space="preserve">s del cuarto trimestre de estas </w:t>
      </w:r>
      <w:r w:rsidRPr="006A2818">
        <w:rPr>
          <w:sz w:val="24"/>
          <w:lang w:val="es-PA"/>
        </w:rPr>
        <w:t>empresas y redacte un breve informe que resuma la gráfica de barras.</w:t>
      </w:r>
    </w:p>
    <w:p w:rsidR="007578E5" w:rsidRDefault="007578E5" w:rsidP="006A2818">
      <w:pPr>
        <w:jc w:val="both"/>
        <w:rPr>
          <w:sz w:val="24"/>
          <w:lang w:val="es-PA"/>
        </w:rPr>
      </w:pPr>
    </w:p>
    <w:p w:rsidR="001D611F" w:rsidRPr="00B36FF4" w:rsidRDefault="001D611F" w:rsidP="006A2818">
      <w:pPr>
        <w:jc w:val="both"/>
        <w:rPr>
          <w:i/>
          <w:sz w:val="24"/>
          <w:lang w:val="es-PA"/>
        </w:rPr>
      </w:pPr>
    </w:p>
    <w:p w:rsidR="00320329" w:rsidRDefault="00320329" w:rsidP="006A2818">
      <w:pPr>
        <w:jc w:val="both"/>
        <w:rPr>
          <w:sz w:val="24"/>
          <w:lang w:val="es-PA"/>
        </w:rPr>
      </w:pPr>
    </w:p>
    <w:p w:rsidR="00161E2A" w:rsidRPr="00161E2A" w:rsidRDefault="00161E2A" w:rsidP="00161E2A">
      <w:pPr>
        <w:jc w:val="both"/>
        <w:rPr>
          <w:rFonts w:ascii="Calibri" w:eastAsia="Times New Roman" w:hAnsi="Calibri" w:cs="Times New Roman"/>
          <w:color w:val="000000"/>
          <w:sz w:val="24"/>
          <w:szCs w:val="24"/>
          <w:lang w:val="es-PA"/>
        </w:rPr>
      </w:pPr>
      <w:r>
        <w:rPr>
          <w:sz w:val="24"/>
          <w:lang w:val="es-PA"/>
        </w:rPr>
        <w:br w:type="textWrapping" w:clear="all"/>
      </w:r>
    </w:p>
    <w:p w:rsidR="00161E2A" w:rsidRPr="006A2818" w:rsidRDefault="00161E2A" w:rsidP="006A2818">
      <w:pPr>
        <w:jc w:val="both"/>
        <w:rPr>
          <w:sz w:val="24"/>
          <w:lang w:val="es-PA"/>
        </w:rPr>
      </w:pPr>
    </w:p>
    <w:sectPr w:rsidR="00161E2A" w:rsidRPr="006A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18"/>
    <w:rsid w:val="00044E18"/>
    <w:rsid w:val="000B5F1F"/>
    <w:rsid w:val="000E29E4"/>
    <w:rsid w:val="001015F2"/>
    <w:rsid w:val="0012336D"/>
    <w:rsid w:val="00161E2A"/>
    <w:rsid w:val="001C5D42"/>
    <w:rsid w:val="001D611F"/>
    <w:rsid w:val="001E377F"/>
    <w:rsid w:val="002323B6"/>
    <w:rsid w:val="00241DA0"/>
    <w:rsid w:val="00257302"/>
    <w:rsid w:val="002C0729"/>
    <w:rsid w:val="002E1E21"/>
    <w:rsid w:val="00303BAC"/>
    <w:rsid w:val="003075AA"/>
    <w:rsid w:val="00320329"/>
    <w:rsid w:val="00414A28"/>
    <w:rsid w:val="00416CF5"/>
    <w:rsid w:val="004252C9"/>
    <w:rsid w:val="00426980"/>
    <w:rsid w:val="00444973"/>
    <w:rsid w:val="004B25EB"/>
    <w:rsid w:val="004B5A77"/>
    <w:rsid w:val="006308CB"/>
    <w:rsid w:val="00636CEC"/>
    <w:rsid w:val="00646AEF"/>
    <w:rsid w:val="0068101D"/>
    <w:rsid w:val="006A2818"/>
    <w:rsid w:val="006B1142"/>
    <w:rsid w:val="00701DA1"/>
    <w:rsid w:val="007578E5"/>
    <w:rsid w:val="00794366"/>
    <w:rsid w:val="00795766"/>
    <w:rsid w:val="00797CF9"/>
    <w:rsid w:val="007D3B1F"/>
    <w:rsid w:val="0090754C"/>
    <w:rsid w:val="0098395E"/>
    <w:rsid w:val="00A0109F"/>
    <w:rsid w:val="00A657FB"/>
    <w:rsid w:val="00A82165"/>
    <w:rsid w:val="00A864FE"/>
    <w:rsid w:val="00AF019A"/>
    <w:rsid w:val="00B03CEA"/>
    <w:rsid w:val="00B36FF4"/>
    <w:rsid w:val="00B827AD"/>
    <w:rsid w:val="00B96EB3"/>
    <w:rsid w:val="00C32A4C"/>
    <w:rsid w:val="00C5660A"/>
    <w:rsid w:val="00CC793A"/>
    <w:rsid w:val="00D24BCD"/>
    <w:rsid w:val="00D8162D"/>
    <w:rsid w:val="00DC7FBE"/>
    <w:rsid w:val="00EB4BC0"/>
    <w:rsid w:val="00F134EC"/>
    <w:rsid w:val="00F5074D"/>
    <w:rsid w:val="00F87F9E"/>
    <w:rsid w:val="00FE398C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ADE2-1FA7-4FF4-AD64-E065D04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uesto">
    <w:name w:val="Title"/>
    <w:basedOn w:val="Normal"/>
    <w:next w:val="Normal"/>
    <w:link w:val="Puest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03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7F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ero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Landero, Aaron Josue</dc:creator>
  <cp:keywords/>
  <dc:description/>
  <cp:lastModifiedBy>Alejandrina De  Boutaud</cp:lastModifiedBy>
  <cp:revision>2</cp:revision>
  <cp:lastPrinted>2015-06-13T04:20:00Z</cp:lastPrinted>
  <dcterms:created xsi:type="dcterms:W3CDTF">2019-04-16T01:06:00Z</dcterms:created>
  <dcterms:modified xsi:type="dcterms:W3CDTF">2019-04-16T01:06:00Z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